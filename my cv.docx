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3952875</wp:posOffset>
                </wp:positionV>
                <wp:extent cx="2495550" cy="390525"/>
                <wp:effectExtent l="0" t="0" r="0" b="0"/>
                <wp:wrapNone/>
                <wp:docPr id="18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/>
                                <w:b/>
                                <w:color w:val="3B3838" w:themeColor="background2" w:themeShade="4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4"/>
                              </w:rPr>
                              <w:t>SKILLS &amp; SPECIALTY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72.45pt;margin-top:311.25pt;height:30.75pt;width:196.5pt;z-index:251672576;mso-width-relative:page;mso-height-relative:page;" filled="f" stroked="f" coordsize="21600,21600" o:gfxdata="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WzzBfZAAAADAEAAA8A&#10;AAAAAAAAAQAgAAAAIgAAAGRycy9kb3ducmV2LnhtbFBLAQIUABQAAAAIAIdO4kBSbvLKFgIAABcE&#10;AAAOAAAAAAAAAAEAIAAAACg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/>
                          <w:b/>
                          <w:color w:val="3B3838" w:themeColor="background2" w:themeShade="40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4"/>
                        </w:rPr>
                        <w:t>SKILLS &amp; SPECIALTY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-1036955</wp:posOffset>
                </wp:positionH>
                <wp:positionV relativeFrom="paragraph">
                  <wp:posOffset>4274820</wp:posOffset>
                </wp:positionV>
                <wp:extent cx="2951480" cy="2561590"/>
                <wp:effectExtent l="0" t="0" r="0" b="0"/>
                <wp:wrapNone/>
                <wp:docPr id="105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2561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Knowledge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front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design using Html, CSS, jquery and React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40" w:line="240" w:lineRule="auto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Experience in web design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Good knowledge in MS office packages like Excel, MS word and PowerPoint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Financial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40" w:line="240" w:lineRule="auto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Market Researching and Analysis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40" w:line="240" w:lineRule="auto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Business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Strategy Design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40" w:line="240" w:lineRule="auto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Account Management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Customer Relationship Management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360" w:firstLine="0" w:firstLineChars="0"/>
                              <w:jc w:val="both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-81.65pt;margin-top:336.6pt;height:201.7pt;width:232.4pt;z-index:251668480;mso-width-relative:page;mso-height-relative:page;" filled="f" stroked="f" coordsize="21600,21600" o:gfxdata="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BUn3q2gAAAA0BAAAPAAAAAAAAAAEAIAAAACIAAABkcnMvZG93&#10;bnJldi54bWxQSwECFAAUAAAACACHTuJA1ZqZycUBAABt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Knowledge</w:t>
                      </w:r>
                      <w:r>
                        <w:rPr>
                          <w:rFonts w:ascii="MSSKWK+Lato-Regular"/>
                          <w:color w:val="444440"/>
                          <w:spacing w:val="3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MSSKWK+Lato-Regular"/>
                          <w:color w:val="444440"/>
                          <w:spacing w:val="3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front</w:t>
                      </w:r>
                      <w:r>
                        <w:rPr>
                          <w:rFonts w:ascii="MSSKWK+Lato-Regular"/>
                          <w:color w:val="444440"/>
                          <w:spacing w:val="3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MSSKWK+Lato-Regular"/>
                          <w:color w:val="444440"/>
                          <w:spacing w:val="3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MSSKWK+Lato-Regular"/>
                          <w:color w:val="444440"/>
                          <w:spacing w:val="3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design using Html, CSS, jquery and React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40" w:line="240" w:lineRule="auto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Experience in web design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Good knowledge in MS office packages like Excel, MS word and PowerPoint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Financial</w:t>
                      </w:r>
                      <w:r>
                        <w:rPr>
                          <w:rFonts w:ascii="MSSKWK+Lato-Regular"/>
                          <w:color w:val="444440"/>
                          <w:spacing w:val="3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management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40" w:line="240" w:lineRule="auto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Market Researching and Analysis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40" w:line="240" w:lineRule="auto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Business</w:t>
                      </w:r>
                      <w:r>
                        <w:rPr>
                          <w:rFonts w:ascii="MSSKWK+Lato-Regular"/>
                          <w:color w:val="444440"/>
                          <w:spacing w:val="3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Strategy Design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40" w:line="240" w:lineRule="auto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Account Management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Customer Relationship Management</w:t>
                      </w:r>
                    </w:p>
                    <w:p>
                      <w:pPr>
                        <w:pStyle w:val="6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360" w:firstLine="0" w:firstLineChars="0"/>
                        <w:jc w:val="both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-1074420</wp:posOffset>
                </wp:positionH>
                <wp:positionV relativeFrom="paragraph">
                  <wp:posOffset>1524000</wp:posOffset>
                </wp:positionV>
                <wp:extent cx="2077085" cy="124206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1242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snapToGrid w:val="0"/>
                              <w:spacing w:line="240" w:lineRule="auto"/>
                              <w:ind w:firstLine="0" w:firstLineChars="0"/>
                              <w:rPr>
                                <w:rFonts w:ascii="Microsoft YaHei" w:hAnsi="Microsoft YaHei" w:eastAsia="Microsoft YaHei"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hAnsi="Microsoft YaHei" w:eastAsia="Microsoft YaHe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  <w:t>: Peace Apartments, Jahi, Abuja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snapToGrid w:val="0"/>
                              <w:spacing w:line="240" w:lineRule="auto"/>
                              <w:ind w:firstLine="0" w:firstLineChars="0"/>
                              <w:rPr>
                                <w:rFonts w:ascii="Microsoft YaHei" w:hAnsi="Microsoft YaHei" w:eastAsia="Microsoft YaHei"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  <w:t>Tel</w:t>
                            </w:r>
                            <w:r>
                              <w:rPr>
                                <w:rFonts w:ascii="Microsoft YaHei" w:hAnsi="Microsoft YaHei" w:eastAsia="Microsoft YaHe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  <w:t xml:space="preserve"> +(234)9059580258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snapToGrid w:val="0"/>
                              <w:spacing w:line="240" w:lineRule="auto"/>
                              <w:ind w:firstLine="0" w:firstLineChars="0"/>
                              <w:rPr>
                                <w:rFonts w:ascii="Microsoft YaHei" w:hAnsi="Microsoft YaHei" w:eastAsia="Microsoft YaHei"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  <w:t>E-mail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3B3838" w:themeColor="background2" w:themeShade="40"/>
                                <w:kern w:val="24"/>
                                <w:sz w:val="20"/>
                                <w:szCs w:val="20"/>
                              </w:rPr>
                              <w:t>philipokedi@gmail.com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84.6pt;margin-top:120pt;height:97.8pt;width:163.55pt;z-index:251660288;mso-width-relative:page;mso-height-relative:page;" filled="f" stroked="f" coordsize="21600,21600" o:gfxdata="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S3COtgAAAAMAQAADwAAAAAAAAABACAAAAAiAAAAZHJzL2Rvd25yZXYu&#10;eG1sUEsBAhQAFAAAAAgAh07iQNfe/W/CAQAAcg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snapToGrid w:val="0"/>
                        <w:spacing w:line="240" w:lineRule="auto"/>
                        <w:ind w:firstLine="0" w:firstLineChars="0"/>
                        <w:rPr>
                          <w:rFonts w:ascii="Microsoft YaHei" w:hAnsi="Microsoft YaHei" w:eastAsia="Microsoft YaHei"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hAnsi="Microsoft YaHei" w:eastAsia="Microsoft YaHei"/>
                          <w:b/>
                          <w:bCs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Microsoft YaHei" w:hAnsi="Microsoft YaHei" w:eastAsia="Microsoft YaHei"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  <w:t>: Peace Apartments, Jahi, Abuja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snapToGrid w:val="0"/>
                        <w:spacing w:line="240" w:lineRule="auto"/>
                        <w:ind w:firstLine="0" w:firstLineChars="0"/>
                        <w:rPr>
                          <w:rFonts w:ascii="Microsoft YaHei" w:hAnsi="Microsoft YaHei" w:eastAsia="Microsoft YaHei"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  <w:t>Tel</w:t>
                      </w:r>
                      <w:r>
                        <w:rPr>
                          <w:rFonts w:ascii="Microsoft YaHei" w:hAnsi="Microsoft YaHei" w:eastAsia="Microsoft YaHei"/>
                          <w:b/>
                          <w:bCs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Microsoft YaHei" w:hAnsi="Microsoft YaHei" w:eastAsia="Microsoft YaHei"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  <w:t xml:space="preserve"> +(234)9059580258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snapToGrid w:val="0"/>
                        <w:spacing w:line="240" w:lineRule="auto"/>
                        <w:ind w:firstLine="0" w:firstLineChars="0"/>
                        <w:rPr>
                          <w:rFonts w:ascii="Microsoft YaHei" w:hAnsi="Microsoft YaHei" w:eastAsia="Microsoft YaHei"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  <w:t>E-mail</w:t>
                      </w:r>
                      <w:r>
                        <w:rPr>
                          <w:rFonts w:hint="eastAsia" w:ascii="Microsoft YaHei" w:hAnsi="Microsoft YaHei" w:eastAsia="Microsoft YaHei"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Microsoft YaHei" w:hAnsi="Microsoft YaHei" w:eastAsia="Microsoft YaHei"/>
                          <w:color w:val="3B3838" w:themeColor="background2" w:themeShade="40"/>
                          <w:kern w:val="24"/>
                          <w:sz w:val="20"/>
                          <w:szCs w:val="20"/>
                        </w:rPr>
                        <w:t>philipokedi@gmail.com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2658110</wp:posOffset>
                </wp:positionV>
                <wp:extent cx="1774825" cy="394970"/>
                <wp:effectExtent l="0" t="0" r="0" b="0"/>
                <wp:wrapNone/>
                <wp:docPr id="12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8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/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69.65pt;margin-top:209.3pt;height:31.1pt;width:139.75pt;z-index:251671552;mso-width-relative:page;mso-height-relative:page;" filled="f" stroked="f" coordsize="21600,21600" o:gfxdata="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pnF1fZAAAADAEA&#10;AA8AAAAAAAAAAQAgAAAAIgAAAGRycy9kb3ducmV2LnhtbFBLAQIUABQAAAAIAIdO4kBDXOCLGQIA&#10;ABg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/>
                          <w:b/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-1119505</wp:posOffset>
                </wp:positionH>
                <wp:positionV relativeFrom="paragraph">
                  <wp:posOffset>2959100</wp:posOffset>
                </wp:positionV>
                <wp:extent cx="2667000" cy="1177290"/>
                <wp:effectExtent l="0" t="0" r="0" b="0"/>
                <wp:wrapNone/>
                <wp:docPr id="1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1772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TIFAC+Lato-Bold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SALEM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UNIVERSITY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LOKOJA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JULY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2019B.Sc.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Economics</w:t>
                            </w:r>
                            <w:r>
                              <w:rPr>
                                <w:rFonts w:ascii="BECWET+Oswald-Regular"/>
                                <w:color w:val="FFFFFF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ECWET+Oswald-Regular"/>
                                <w:color w:val="FFFFFF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BECWET+Oswald-Regular"/>
                                <w:color w:val="FFFFFF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ECWET+Oswald-Regular"/>
                                <w:color w:val="FFFFFF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STIFAC+Lato-Bold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ECWET+Oswald-Regular"/>
                                <w:color w:val="FFFFFF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PREMIERE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ACADEMY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LUGBE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2014 West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African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Senior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School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Certificate</w:t>
                            </w:r>
                          </w:p>
                          <w:p>
                            <w:pPr>
                              <w:spacing w:line="0" w:lineRule="atLeast"/>
                              <w:ind w:left="0" w:firstLine="0"/>
                              <w:rPr>
                                <w:rFonts w:ascii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0D0D0D" w:themeColor="text1" w:themeTint="F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88.15pt;margin-top:233pt;height:92.7pt;width:210pt;z-index:251666432;v-text-anchor:middle;mso-width-relative:page;mso-height-relative:page;" filled="f" stroked="f" coordsize="21600,21600" o:gfxdata="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zBM&#10;GtsAAAAMAQAADwAAAAAAAAABACAAAAAiAAAAZHJzL2Rvd25yZXYueG1sUEsBAhQAFAAAAAgAh07i&#10;QJJ7OAlYAgAApgQAAA4AAAAAAAAAAQAgAAAAKgEAAGRycy9lMm9Eb2MueG1sUEsFBgAAAAAGAAYA&#10;WQEAAPQ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TIFAC+Lato-Bold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SALEM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UNIVERSITY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LOKOJA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JULY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2019B.Sc.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Economics</w:t>
                      </w:r>
                      <w:r>
                        <w:rPr>
                          <w:rFonts w:ascii="BECWET+Oswald-Regular"/>
                          <w:color w:val="FFFFFF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ECWET+Oswald-Regular"/>
                          <w:color w:val="FFFFFF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BECWET+Oswald-Regular"/>
                          <w:color w:val="FFFFFF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ECWET+Oswald-Regular"/>
                          <w:color w:val="FFFFFF"/>
                          <w:sz w:val="20"/>
                          <w:szCs w:val="20"/>
                        </w:rPr>
                        <w:t>F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STIFAC+Lato-Bold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BECWET+Oswald-Regular"/>
                          <w:color w:val="FFFFFF"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PREMIERE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ACADEMY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LUGBE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2014 West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African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School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Certificate</w:t>
                      </w:r>
                    </w:p>
                    <w:p>
                      <w:pPr>
                        <w:spacing w:line="0" w:lineRule="atLeast"/>
                        <w:ind w:left="0" w:firstLine="0"/>
                        <w:rPr>
                          <w:rFonts w:ascii="Arial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FF0000"/>
                          <w:sz w:val="18"/>
                          <w:szCs w:val="18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Microsoft YaHei" w:hAnsi="Microsoft YaHei" w:eastAsia="Microsoft YaHei"/>
                          <w:color w:val="0D0D0D" w:themeColor="text1" w:themeTint="F2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0D0D0D" w:themeColor="text1" w:themeTint="F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1196975</wp:posOffset>
                </wp:positionV>
                <wp:extent cx="1482090" cy="457200"/>
                <wp:effectExtent l="0" t="0" r="0" b="0"/>
                <wp:wrapNone/>
                <wp:docPr id="6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075" y="4812665"/>
                          <a:ext cx="148209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/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4"/>
                              </w:rPr>
                              <w:t>CONTACT</w:t>
                            </w:r>
                          </w:p>
                          <w:p>
                            <w:pPr>
                              <w:rPr>
                                <w:rFonts w:ascii="Microsoft YaHei" w:hAnsi="Microsoft YaHei" w:eastAsia="Microsoft YaHei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62.1pt;margin-top:94.25pt;height:36pt;width:116.7pt;z-index:251659264;mso-width-relative:page;mso-height-relative:page;" filled="f" stroked="f" coordsize="21600,21600" o:gfxdata="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yDEifYAAAADAEAAA8AAAAAAAAAAQAgAAAAIgAAAGRycy9kb3ducmV2Lnht&#10;bFBLAQIUABQAAAAIAIdO4kCp6CwswAEAAGM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/>
                          <w:b/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4"/>
                        </w:rPr>
                        <w:t>CONTACT</w:t>
                      </w:r>
                    </w:p>
                    <w:p>
                      <w:pPr>
                        <w:rPr>
                          <w:rFonts w:ascii="Microsoft YaHei" w:hAnsi="Microsoft YaHei" w:eastAsia="Microsoft YaHei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6379210</wp:posOffset>
                </wp:positionV>
                <wp:extent cx="1984375" cy="400050"/>
                <wp:effectExtent l="0" t="0" r="0" b="0"/>
                <wp:wrapNone/>
                <wp:docPr id="2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SELF-EVALUATION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73.95pt;margin-top:502.3pt;height:31.5pt;width:156.25pt;z-index:251670528;mso-width-relative:page;mso-height-relative:page;" filled="f" stroked="f" coordsize="21600,21600" o:gfxdata="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gFU/tgAAAAOAQAA&#10;DwAAAAAAAAABACAAAAAiAAAAZHJzL2Rvd25yZXYueG1sUEsBAhQAFAAAAAgAh07iQE7WcVw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SELF-EVALUATION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6724650</wp:posOffset>
                </wp:positionV>
                <wp:extent cx="2850515" cy="2352040"/>
                <wp:effectExtent l="0" t="0" r="0" b="0"/>
                <wp:wrapNone/>
                <wp:docPr id="52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235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44444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 xml:space="preserve">highly motivated and vibrant graduate with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41" w:line="240" w:lineRule="auto"/>
                              <w:ind w:left="0" w:firstLine="0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 xml:space="preserve">bachelor's degree in Economics that is performance driven, technologically-oriented and also eager to learn, and implement fresh and business forward ideas to improve business performance in profit making, customer base increase and rentetion.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444440"/>
                                <w:spacing w:val="2"/>
                                <w:sz w:val="20"/>
                                <w:szCs w:val="20"/>
                              </w:rPr>
                              <w:t>am adaptive, friendly and enthusiastic, able to learn new tasks quickly and proficient in growing and maintaining key relationships.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before="0" w:beforeAutospacing="0" w:after="0" w:afterAutospacing="0" w:line="380" w:lineRule="exact"/>
                              <w:jc w:val="both"/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26" o:spt="202" type="#_x0000_t202" style="position:absolute;left:0pt;margin-left:-75.75pt;margin-top:529.5pt;height:185.2pt;width:224.45pt;z-index:251669504;mso-width-relative:page;mso-height-relative:page;" filled="f" stroked="f" coordsize="21600,21600" o:gfxdata="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IZUUrZAAAADgEAAA8AAAAAAAAAAQAgAAAAIgAAAGRycy9kb3du&#10;cmV2LnhtbFBLAQIUABQAAAAIAIdO4kChKSnRxQEAAGw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44444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MSSKWK+Lato-Regular"/>
                          <w:color w:val="444440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 xml:space="preserve">highly motivated and vibrant graduate with </w:t>
                      </w:r>
                      <w:r>
                        <w:rPr>
                          <w:rFonts w:ascii="MSSKWK+Lato-Regular"/>
                          <w:color w:val="444440"/>
                          <w:sz w:val="20"/>
                          <w:szCs w:val="20"/>
                        </w:rPr>
                        <w:t>a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41" w:line="240" w:lineRule="auto"/>
                        <w:ind w:left="0" w:firstLine="0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 xml:space="preserve">bachelor's degree in Economics that is performance driven, technologically-oriented and also eager to learn, and implement fresh and business forward ideas to improve business performance in profit making, customer base increase and rentetion. </w:t>
                      </w:r>
                      <w:r>
                        <w:rPr>
                          <w:rFonts w:ascii="MSSKWK+Lato-Regular"/>
                          <w:color w:val="44444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MSSKWK+Lato-Regular"/>
                          <w:color w:val="44444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444440"/>
                          <w:spacing w:val="2"/>
                          <w:sz w:val="20"/>
                          <w:szCs w:val="20"/>
                        </w:rPr>
                        <w:t>am adaptive, friendly and enthusiastic, able to learn new tasks quickly and proficient in growing and maintaining key relationships.</w:t>
                      </w:r>
                    </w:p>
                    <w:p>
                      <w:pPr>
                        <w:pStyle w:val="4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before="0" w:beforeAutospacing="0" w:after="0" w:afterAutospacing="0" w:line="380" w:lineRule="exact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970280</wp:posOffset>
                </wp:positionV>
                <wp:extent cx="7711440" cy="8572500"/>
                <wp:effectExtent l="0" t="0" r="381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55" y="1791335"/>
                          <a:ext cx="7711440" cy="857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.3pt;margin-top:76.4pt;height:675pt;width:607.2pt;z-index:-251653120;v-text-anchor:middle;mso-width-relative:page;mso-height-relative:page;" fillcolor="#FFFFFF [3212]" filled="t" stroked="f" coordsize="21600,21600" o:gfxdata="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b38p/YAAAADgEAAA8AAAAAAAAAAQAgAAAAIgAAAGRycy9k&#10;b3ducmV2LnhtbFBLAQIUABQAAAAIAIdO4kDMMNV5dAIAANcEAAAOAAAAAAAAAAEAIAAAACc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-5219065</wp:posOffset>
                </wp:positionH>
                <wp:positionV relativeFrom="paragraph">
                  <wp:posOffset>614045</wp:posOffset>
                </wp:positionV>
                <wp:extent cx="1675765" cy="457200"/>
                <wp:effectExtent l="0" t="0" r="0" b="0"/>
                <wp:wrapNone/>
                <wp:docPr id="37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0375" y="2356485"/>
                          <a:ext cx="167576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  <w:p>
                            <w:pPr>
                              <w:rPr>
                                <w:rFonts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410.95pt;margin-top:48.35pt;height:36pt;width:131.95pt;z-index:251665408;mso-width-relative:page;mso-height-relative:page;" filled="f" stroked="f" coordsize="21600,21600" o:gfxdata="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AmTntgAAAAMAQAADwAAAAAAAAABACAAAAAiAAAAZHJzL2Rvd25yZXYu&#10;eG1sUEsBAhQAFAAAAAgAh07iQNkl0vXCAQAAZA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>INFORMATION</w:t>
                      </w:r>
                    </w:p>
                    <w:p>
                      <w:pPr>
                        <w:rPr>
                          <w:rFonts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-6737985</wp:posOffset>
                </wp:positionH>
                <wp:positionV relativeFrom="paragraph">
                  <wp:posOffset>1104900</wp:posOffset>
                </wp:positionV>
                <wp:extent cx="2177415" cy="871220"/>
                <wp:effectExtent l="0" t="0" r="0" b="0"/>
                <wp:wrapNone/>
                <wp:docPr id="1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795" y="3100070"/>
                          <a:ext cx="2177415" cy="87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snapToGrid w:val="0"/>
                              <w:ind w:firstLine="0" w:firstLineChars="0"/>
                              <w:rPr>
                                <w:rFonts w:ascii="Microsoft YaHei" w:hAnsi="Microsoft YaHei" w:eastAsia="Microsoft YaHei"/>
                                <w:color w:val="3B3838" w:themeColor="background2" w:themeShade="40"/>
                                <w:kern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3B3838" w:themeColor="background2" w:themeShade="40"/>
                                <w:kern w:val="24"/>
                              </w:rPr>
                              <w:t>Location  :  NewYork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snapToGrid w:val="0"/>
                              <w:ind w:firstLine="0" w:firstLineChars="0"/>
                              <w:rPr>
                                <w:rFonts w:ascii="Microsoft YaHei" w:hAnsi="Microsoft YaHei" w:eastAsia="Microsoft YaHei"/>
                                <w:color w:val="3B3838" w:themeColor="background2" w:themeShade="40"/>
                                <w:kern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3B3838" w:themeColor="background2" w:themeShade="40"/>
                                <w:kern w:val="24"/>
                              </w:rPr>
                              <w:t>Birthday ： 1990.11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snapToGrid w:val="0"/>
                              <w:ind w:firstLine="0" w:firstLineChars="0"/>
                              <w:rPr>
                                <w:rFonts w:ascii="Microsoft YaHei" w:hAnsi="Microsoft YaHei" w:eastAsia="Microsoft YaHei"/>
                                <w:color w:val="3B3838" w:themeColor="background2" w:themeShade="40"/>
                                <w:kern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3B3838" w:themeColor="background2" w:themeShade="40"/>
                                <w:kern w:val="24"/>
                              </w:rPr>
                              <w:t>Gender ： Female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30.55pt;margin-top:87pt;height:68.6pt;width:171.45pt;z-index:251666432;mso-width-relative:page;mso-height-relative:page;" filled="f" stroked="f" coordsize="21600,21600" o:gfxdata="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G3Qio2gAAAA4BAAAPAAAAAAAAAAEAIAAAACIAAABkcnMvZG93bnJldi54&#10;bWxQSwECFAAUAAAACACHTuJA5XYt8r8BAABj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snapToGrid w:val="0"/>
                        <w:ind w:firstLine="0" w:firstLineChars="0"/>
                        <w:rPr>
                          <w:rFonts w:ascii="Microsoft YaHei" w:hAnsi="Microsoft YaHei" w:eastAsia="Microsoft YaHei"/>
                          <w:color w:val="3B3838" w:themeColor="background2" w:themeShade="40"/>
                          <w:kern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3B3838" w:themeColor="background2" w:themeShade="40"/>
                          <w:kern w:val="24"/>
                        </w:rPr>
                        <w:t>Location  :  NewYork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snapToGrid w:val="0"/>
                        <w:ind w:firstLine="0" w:firstLineChars="0"/>
                        <w:rPr>
                          <w:rFonts w:ascii="Microsoft YaHei" w:hAnsi="Microsoft YaHei" w:eastAsia="Microsoft YaHei"/>
                          <w:color w:val="3B3838" w:themeColor="background2" w:themeShade="40"/>
                          <w:kern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3B3838" w:themeColor="background2" w:themeShade="40"/>
                          <w:kern w:val="24"/>
                        </w:rPr>
                        <w:t>Birthday ： 1990.11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snapToGrid w:val="0"/>
                        <w:ind w:firstLine="0" w:firstLineChars="0"/>
                        <w:rPr>
                          <w:rFonts w:ascii="Microsoft YaHei" w:hAnsi="Microsoft YaHei" w:eastAsia="Microsoft YaHei"/>
                          <w:color w:val="3B3838" w:themeColor="background2" w:themeShade="40"/>
                          <w:kern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3B3838" w:themeColor="background2" w:themeShade="40"/>
                          <w:kern w:val="24"/>
                        </w:rPr>
                        <w:t>Gender ： Female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Microsoft YaHei" w:hAnsi="Microsoft YaHei" w:eastAsia="Microsoft YaHei" w:cs="Arial"/>
          <w:color w:val="169AC3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-482600</wp:posOffset>
                </wp:positionV>
                <wp:extent cx="4588510" cy="1354455"/>
                <wp:effectExtent l="0" t="0" r="0" b="0"/>
                <wp:wrapNone/>
                <wp:docPr id="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8510" cy="1354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83" w:line="584" w:lineRule="exact"/>
                              <w:ind w:right="-117"/>
                              <w:jc w:val="center"/>
                              <w:rPr>
                                <w:rFonts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PHILIP OKEDI</w:t>
                            </w:r>
                          </w:p>
                          <w:p>
                            <w:pPr>
                              <w:spacing w:before="83" w:line="584" w:lineRule="exact"/>
                              <w:ind w:right="-117" w:firstLine="210" w:firstLineChars="100"/>
                              <w:jc w:val="center"/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PHILIP OKEDI</w:t>
                            </w:r>
                          </w:p>
                          <w:p>
                            <w:pPr>
                              <w:spacing w:before="83" w:line="584" w:lineRule="exact"/>
                              <w:ind w:right="-117" w:firstLine="210" w:firstLineChars="100"/>
                              <w:jc w:val="center"/>
                              <w:rPr>
                                <w:rFonts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PERFORMANCE DRIVEN, TECHNOLOGICALLY-ORIENTED</w:t>
                            </w:r>
                          </w:p>
                          <w:p>
                            <w:pPr>
                              <w:spacing w:before="83" w:line="584" w:lineRule="exact"/>
                              <w:ind w:right="-117" w:firstLine="210" w:firstLineChars="100"/>
                              <w:jc w:val="center"/>
                              <w:rPr>
                                <w:rFonts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83" w:line="584" w:lineRule="exact"/>
                              <w:ind w:right="-117"/>
                              <w:jc w:val="both"/>
                              <w:rPr>
                                <w:rFonts w:ascii="Microsoft YaHei" w:hAnsi="Microsoft YaHei" w:eastAsia="Microsoft YaHei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83" w:line="584" w:lineRule="exact"/>
                              <w:ind w:right="-117"/>
                              <w:jc w:val="both"/>
                              <w:rPr>
                                <w:rFonts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34" w:line="240" w:lineRule="auto"/>
                              <w:ind w:left="113" w:right="-20"/>
                              <w:jc w:val="center"/>
                              <w:rPr>
                                <w:rFonts w:ascii="Microsoft YaHei" w:hAnsi="Microsoft YaHei" w:eastAsia="Microsoft YaHei" w:cs="Arial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29.7pt;margin-top:-38pt;height:106.65pt;width:361.3pt;z-index:251664384;mso-width-relative:page;mso-height-relative:page;" filled="f" stroked="f" coordsize="21600,21600" o:gfxdata="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4kH+09cAAAAKAQAADwAAAAAAAAABACAAAAAiAAAAZHJzL2Rvd25yZXYueG1sUEsBAhQAFAAA&#10;AAgAh07iQEydx8m3AQAAWQ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83" w:line="584" w:lineRule="exact"/>
                        <w:ind w:right="-117"/>
                        <w:jc w:val="center"/>
                        <w:rPr>
                          <w:rFonts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PHILIP OKEDI</w:t>
                      </w:r>
                    </w:p>
                    <w:p>
                      <w:pPr>
                        <w:spacing w:before="83" w:line="584" w:lineRule="exact"/>
                        <w:ind w:right="-117" w:firstLine="210" w:firstLineChars="100"/>
                        <w:jc w:val="center"/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FFFFFF" w:themeColor="background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FFFFFF" w:themeColor="background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PHILIP OKEDI</w:t>
                      </w:r>
                    </w:p>
                    <w:p>
                      <w:pPr>
                        <w:spacing w:before="83" w:line="584" w:lineRule="exact"/>
                        <w:ind w:right="-117" w:firstLine="210" w:firstLineChars="100"/>
                        <w:jc w:val="center"/>
                        <w:rPr>
                          <w:rFonts w:ascii="Microsoft YaHei" w:hAnsi="Microsoft YaHei" w:eastAsia="Microsoft YaHei"/>
                          <w:b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/>
                          <w:b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PERFORMANCE DRIVEN, TECHNOLOGICALLY-ORIENTED</w:t>
                      </w:r>
                    </w:p>
                    <w:p>
                      <w:pPr>
                        <w:spacing w:before="83" w:line="584" w:lineRule="exact"/>
                        <w:ind w:right="-117" w:firstLine="210" w:firstLineChars="100"/>
                        <w:jc w:val="center"/>
                        <w:rPr>
                          <w:rFonts w:ascii="Microsoft YaHei" w:hAnsi="Microsoft YaHei" w:eastAsia="Microsoft YaHei"/>
                          <w:b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83" w:line="584" w:lineRule="exact"/>
                        <w:ind w:right="-117"/>
                        <w:jc w:val="both"/>
                        <w:rPr>
                          <w:rFonts w:ascii="Microsoft YaHei" w:hAnsi="Microsoft YaHei" w:eastAsia="Microsoft YaHei"/>
                          <w:b/>
                          <w:bCs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83" w:line="584" w:lineRule="exact"/>
                        <w:ind w:right="-117"/>
                        <w:jc w:val="both"/>
                        <w:rPr>
                          <w:rFonts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34" w:line="240" w:lineRule="auto"/>
                        <w:ind w:left="113" w:right="-20"/>
                        <w:jc w:val="center"/>
                        <w:rPr>
                          <w:rFonts w:ascii="Microsoft YaHei" w:hAnsi="Microsoft YaHei" w:eastAsia="Microsoft YaHei" w:cs="Arial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1171575</wp:posOffset>
                </wp:positionV>
                <wp:extent cx="2537460" cy="471805"/>
                <wp:effectExtent l="0" t="0" r="0" b="0"/>
                <wp:wrapNone/>
                <wp:docPr id="79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WORK EXPERIENC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151pt;margin-top:92.25pt;height:37.15pt;width:199.8pt;z-index:251667456;mso-width-relative:page;mso-height-relative:page;" filled="f" stroked="f" coordsize="21600,21600" o:gfxdata="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AxF1dgAAAALAQAA&#10;DwAAAAAAAAABACAAAAAiAAAAZHJzL2Rvd25yZXYueG1sUEsBAhQAFAAAAAgAh07iQAX3dLg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6"/>
                          <w:szCs w:val="26"/>
                        </w:rPr>
                        <w:t>WORK EXPERIENC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</w:rPr>
                        <w:t xml:space="preserve">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1684655</wp:posOffset>
                </wp:positionV>
                <wp:extent cx="4543425" cy="7768590"/>
                <wp:effectExtent l="0" t="0" r="0" b="0"/>
                <wp:wrapNone/>
                <wp:docPr id="10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7768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STIFAC+Lato-Bold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ST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ELLES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FASHION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STIFAC+Lato-Bold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Manager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February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November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Maintain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business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operations,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work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clients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Manage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other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staff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members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Research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fashion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trends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Keep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accounting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bank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Supervise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work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team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designers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="460"/>
                              <w:jc w:val="both"/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Ensuring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deliveries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are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met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standard</w:t>
                            </w:r>
                          </w:p>
                          <w:p>
                            <w:pPr>
                              <w:pStyle w:val="6"/>
                              <w:spacing w:line="240" w:lineRule="auto"/>
                              <w:ind w:left="0" w:firstLine="0" w:firstLineChars="0"/>
                              <w:jc w:val="both"/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STIFAC+Lato-Bold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MINISTRY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BUDGET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PLANNING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ABUJA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STIFAC+Lato-Bold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Intern: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Macro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Economic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department: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May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2017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 w:hAnsi="STIFAC+Lato-Bold" w:cs="STIFAC+Lato-Bold"/>
                                <w:b/>
                                <w:color w:val="555555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Aug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Typing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documents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distributing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memos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Handling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incoming/outgoing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correspondence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filing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analysis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interpretation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BECWET+Oswald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Creating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modifying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documents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using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Microsoft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Office tools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Setting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up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coordinating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meetings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 xml:space="preserve">conferences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Updating,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processing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filing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documents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STIFAC+Lato-Bold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MINISTRY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BUDGET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ENUGU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STIFAC+Lato-Bold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Planning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Research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Statistics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(NYSC)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Aug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July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ind w:left="0" w:firstLine="0"/>
                              <w:jc w:val="both"/>
                              <w:rPr>
                                <w:rFonts w:ascii="STIFAC+Lato-Bold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TIFAC+Lato-Bold"/>
                                <w:b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Typing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documents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distributing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memos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Creating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modifying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documents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using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Microsoft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Office</w:t>
                            </w:r>
                            <w:r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Excel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Assisted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entering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logs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office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Worked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closely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management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setting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up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coordinating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meetings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Ensure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documents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such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memos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are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distributed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before="32" w:line="240" w:lineRule="auto"/>
                              <w:jc w:val="both"/>
                              <w:rPr>
                                <w:rFonts w:ascii="MSSKWK+Lato-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due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both"/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Assisted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team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research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SKWK+Lato-Regular"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analysis.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MSSKWK+Lato-Regular"/>
                                <w:color w:val="555555"/>
                                <w:spacing w:val="15"/>
                                <w:sz w:val="19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MSSKWK+Lato-Regular"/>
                                <w:b/>
                                <w:bCs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b/>
                                <w:bCs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 xml:space="preserve">STUDIO 24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0" w:firstLine="0"/>
                              <w:jc w:val="both"/>
                              <w:rPr>
                                <w:rFonts w:ascii="MSSKWK+Lato-Regular"/>
                                <w:b/>
                                <w:bCs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SKWK+Lato-Regular"/>
                                <w:b/>
                                <w:bCs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  <w:t>Photographer and Image Editor: Dec 2020 - Till Date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230" w:lineRule="exact"/>
                              <w:ind w:left="0" w:firstLine="0"/>
                              <w:rPr>
                                <w:rFonts w:ascii="MSSKWK+Lato-Regular"/>
                                <w:b/>
                                <w:bCs/>
                                <w:color w:val="555555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148.45pt;margin-top:132.65pt;height:611.7pt;width:357.75pt;z-index:251661312;mso-width-relative:page;mso-height-relative:page;" filled="f" stroked="f" coordsize="21600,21600" o:gfxdata="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Ou3i9kAAAANAQAADwAAAAAAAAABACAAAAAiAAAAZHJzL2Rvd25y&#10;ZXYueG1sUEsBAhQAFAAAAAgAh07iQIXr0CzEAQAAbA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jc w:val="both"/>
                        <w:rPr>
                          <w:rFonts w:ascii="STIFAC+Lato-Bold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ST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ELLES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FASHION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HOUSE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jc w:val="both"/>
                        <w:rPr>
                          <w:rFonts w:ascii="STIFAC+Lato-Bold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Manager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February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November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2016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Maintain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business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operations,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work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clients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Manage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other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staff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members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Research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fashion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trends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Keep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accounting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records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bank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income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Supervise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work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team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designers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line="240" w:lineRule="auto"/>
                        <w:ind w:firstLine="460"/>
                        <w:jc w:val="both"/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Ensuring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deliveries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are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met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standard</w:t>
                      </w:r>
                    </w:p>
                    <w:p>
                      <w:pPr>
                        <w:pStyle w:val="6"/>
                        <w:spacing w:line="240" w:lineRule="auto"/>
                        <w:ind w:left="0" w:firstLine="0" w:firstLineChars="0"/>
                        <w:jc w:val="both"/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jc w:val="both"/>
                        <w:rPr>
                          <w:rFonts w:ascii="STIFAC+Lato-Bold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MINISTRY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BUDGET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PLANNING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ABUJA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jc w:val="both"/>
                        <w:rPr>
                          <w:rFonts w:ascii="STIFAC+Lato-Bold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Intern: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Macro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Economic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department: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May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2017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 w:hAnsi="STIFAC+Lato-Bold" w:cs="STIFAC+Lato-Bold"/>
                          <w:b/>
                          <w:color w:val="555555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Aug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2017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Typing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documents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distributing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memos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Handling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incoming/outgoing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correspondence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filing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analysis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interpretation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BECWET+Oswald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Creating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modifying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documents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using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Microsoft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Office tools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Setting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up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coordinating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meetings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 xml:space="preserve">conferences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Updating,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processing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filing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documents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management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jc w:val="both"/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jc w:val="both"/>
                        <w:rPr>
                          <w:rFonts w:ascii="STIFAC+Lato-Bold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MINISTRY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BUDGET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ENUGU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jc w:val="both"/>
                        <w:rPr>
                          <w:rFonts w:ascii="STIFAC+Lato-Bold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Planning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Research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Statistics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(NYSC)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Aug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2019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July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32" w:line="240" w:lineRule="auto"/>
                        <w:ind w:left="0" w:firstLine="0"/>
                        <w:jc w:val="both"/>
                        <w:rPr>
                          <w:rFonts w:ascii="STIFAC+Lato-Bold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TIFAC+Lato-Bold"/>
                          <w:b/>
                          <w:color w:val="555555"/>
                          <w:spacing w:val="15"/>
                          <w:sz w:val="20"/>
                          <w:szCs w:val="20"/>
                        </w:rPr>
                        <w:t>2020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Typing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documents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distributing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memos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Creating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modifying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documents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using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Microsoft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Office</w:t>
                      </w:r>
                      <w:r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Excel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Assisted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entering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logs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office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Worked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closely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management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setting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up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coordinating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meetings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Ensure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documents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such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memos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are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distributed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in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before="32" w:line="240" w:lineRule="auto"/>
                        <w:jc w:val="both"/>
                        <w:rPr>
                          <w:rFonts w:ascii="MSSKWK+Lato-Regula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due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time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line="240" w:lineRule="auto"/>
                        <w:jc w:val="both"/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Assisted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team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research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MSSKWK+Lato-Regular"/>
                          <w:color w:val="555555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SKWK+Lato-Regular"/>
                          <w:color w:val="555555"/>
                          <w:spacing w:val="15"/>
                          <w:sz w:val="20"/>
                          <w:szCs w:val="20"/>
                        </w:rPr>
                        <w:t>analysis.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jc w:val="both"/>
                        <w:rPr>
                          <w:rFonts w:ascii="MSSKWK+Lato-Regular"/>
                          <w:color w:val="555555"/>
                          <w:spacing w:val="15"/>
                          <w:sz w:val="19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jc w:val="both"/>
                        <w:rPr>
                          <w:rFonts w:ascii="MSSKWK+Lato-Regular"/>
                          <w:b/>
                          <w:bCs/>
                          <w:color w:val="555555"/>
                          <w:spacing w:val="15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b/>
                          <w:bCs/>
                          <w:color w:val="555555"/>
                          <w:spacing w:val="15"/>
                          <w:sz w:val="20"/>
                          <w:szCs w:val="20"/>
                        </w:rPr>
                        <w:t xml:space="preserve">STUDIO 24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0" w:firstLine="0"/>
                        <w:jc w:val="both"/>
                        <w:rPr>
                          <w:rFonts w:ascii="MSSKWK+Lato-Regular"/>
                          <w:b/>
                          <w:bCs/>
                          <w:color w:val="555555"/>
                          <w:spacing w:val="15"/>
                          <w:sz w:val="20"/>
                          <w:szCs w:val="20"/>
                        </w:rPr>
                      </w:pPr>
                      <w:r>
                        <w:rPr>
                          <w:rFonts w:ascii="MSSKWK+Lato-Regular"/>
                          <w:b/>
                          <w:bCs/>
                          <w:color w:val="555555"/>
                          <w:spacing w:val="15"/>
                          <w:sz w:val="20"/>
                          <w:szCs w:val="20"/>
                        </w:rPr>
                        <w:t>Photographer and Image Editor: Dec 2020 - Till Date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230" w:lineRule="exact"/>
                        <w:ind w:left="0" w:firstLine="0"/>
                        <w:rPr>
                          <w:rFonts w:ascii="MSSKWK+Lato-Regular"/>
                          <w:b/>
                          <w:bCs/>
                          <w:color w:val="555555"/>
                          <w:spacing w:val="1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-975360</wp:posOffset>
                </wp:positionV>
                <wp:extent cx="7673340" cy="10887075"/>
                <wp:effectExtent l="6350" t="6350" r="1651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3590" y="1050290"/>
                          <a:ext cx="7673340" cy="10887075"/>
                        </a:xfrm>
                        <a:prstGeom prst="rect">
                          <a:avLst/>
                        </a:prstGeom>
                        <a:solidFill>
                          <a:srgbClr val="579B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0.9pt;margin-top:-76.8pt;height:857.25pt;width:604.2pt;z-index:-251654144;v-text-anchor:middle;mso-width-relative:page;mso-height-relative:page;" fillcolor="#579BB3" filled="t" stroked="t" coordsize="21600,21600" o:gfxdata="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I6XmtgAAAAPAQAA&#10;DwAAAAAAAAABACAAAAAiAAAAZHJzL2Rvd25yZXYueG1sUEsBAhQAFAAAAAgAh07iQMEad++LAgAA&#10;IgU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SKWK+Lato-Regular">
    <w:altName w:val="Calibri"/>
    <w:panose1 w:val="00000000000000000000"/>
    <w:charset w:val="01"/>
    <w:family w:val="auto"/>
    <w:pitch w:val="default"/>
    <w:sig w:usb0="00000000" w:usb1="00000000" w:usb2="00000000" w:usb3="00000000" w:csb0="20000093" w:csb1="00000000"/>
  </w:font>
  <w:font w:name="STIFAC+Lato-Bold">
    <w:altName w:val="Calibri"/>
    <w:panose1 w:val="00000000000000000000"/>
    <w:charset w:val="01"/>
    <w:family w:val="auto"/>
    <w:pitch w:val="default"/>
    <w:sig w:usb0="00000000" w:usb1="00000000" w:usb2="00000000" w:usb3="00000000" w:csb0="20000093" w:csb1="00000000"/>
  </w:font>
  <w:font w:name="BECWET+Oswald-Regular">
    <w:altName w:val="Calibri"/>
    <w:panose1 w:val="00000000000000000000"/>
    <w:charset w:val="01"/>
    <w:family w:val="auto"/>
    <w:pitch w:val="default"/>
    <w:sig w:usb0="00000000" w:usb1="00000000" w:usb2="00000000" w:usb3="00000000" w:csb0="2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42845"/>
    <w:multiLevelType w:val="singleLevel"/>
    <w:tmpl w:val="9DB428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BFE7C3B9"/>
    <w:multiLevelType w:val="singleLevel"/>
    <w:tmpl w:val="BFE7C3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35E71DFA"/>
    <w:multiLevelType w:val="singleLevel"/>
    <w:tmpl w:val="35E71D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52DF6"/>
    <w:rsid w:val="00334126"/>
    <w:rsid w:val="005360AC"/>
    <w:rsid w:val="00740BAC"/>
    <w:rsid w:val="00C273FF"/>
    <w:rsid w:val="00D407DF"/>
    <w:rsid w:val="106E398B"/>
    <w:rsid w:val="26E52DF6"/>
    <w:rsid w:val="28C122AA"/>
    <w:rsid w:val="644A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uto"/>
      <w:ind w:left="420" w:hanging="420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ascii="SimSun" w:hAnsi="SimSun" w:cs="SimSun"/>
      <w:kern w:val="0"/>
      <w:sz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</w:pPr>
    <w:rPr>
      <w:rFonts w:ascii="SimSun" w:hAnsi="SimSun" w:cs="SimSun"/>
      <w:kern w:val="0"/>
      <w:sz w:val="24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</w:pPr>
    <w:rPr>
      <w:rFonts w:ascii="SimSun" w:hAnsi="SimSun" w:eastAsia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UMA\AppData\Local\Packages\ZhuhaiKingsoftOfficeSoftw.WPSOffice2019_924xes6e8q1tw\LocalCache\Roaming\Kingsoft\office6\templates\download\2d67b6ead29e48228d4ef2f809a28d9a\Blue%20Simple%20Resume%20For%20Graduates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Simple Resume For Graduates</Template>
  <Pages>1</Pages>
  <Words>2</Words>
  <Characters>14</Characters>
  <Lines>1</Lines>
  <Paragraphs>1</Paragraphs>
  <TotalTime>25</TotalTime>
  <ScaleCrop>false</ScaleCrop>
  <LinksUpToDate>false</LinksUpToDate>
  <CharactersWithSpaces>15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2021-04-27T18:26:00Z</dcterms:created>
  <dc:creator>philip okedi</dc:creator>
  <cp:lastModifiedBy>philip okedi</cp:lastModifiedBy>
  <dcterms:modified xsi:type="dcterms:W3CDTF">2021-05-02T19:05:02Z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